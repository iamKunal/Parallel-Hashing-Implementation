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:rsidR="000576C0" w:rsidRDefault="001A50F5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posOffset>469232</wp:posOffset>
                    </wp:positionH>
                    <wp:positionV relativeFrom="paragraph">
                      <wp:posOffset>12032</wp:posOffset>
                    </wp:positionV>
                    <wp:extent cx="5368290" cy="7892715"/>
                    <wp:effectExtent l="0" t="0" r="3810" b="13335"/>
                    <wp:wrapNone/>
                    <wp:docPr id="9" name="Group 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368290" cy="7892715"/>
                              <a:chOff x="0" y="0"/>
                              <a:chExt cx="5368290" cy="7892715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0" y="0"/>
                                <a:ext cx="5368290" cy="6347995"/>
                                <a:chOff x="0" y="397052"/>
                                <a:chExt cx="5368639" cy="63484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4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40831" y="4872867"/>
                                  <a:ext cx="1744345" cy="18726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2" name="Group 2"/>
                              <wpg:cNvGrpSpPr/>
                              <wpg:grpSpPr>
                                <a:xfrm>
                                  <a:off x="0" y="397052"/>
                                  <a:ext cx="5368639" cy="3790207"/>
                                  <a:chOff x="152455" y="2288223"/>
                                  <a:chExt cx="5369073" cy="3286103"/>
                                </a:xfrm>
                              </wpg:grpSpPr>
                              <wps:wsp>
                                <wps:cNvPr id="37" name="Text Box 37" descr="Title and subtitle"/>
                                <wps:cNvSpPr txBox="1"/>
                                <wps:spPr>
                                  <a:xfrm>
                                    <a:off x="152455" y="2288223"/>
                                    <a:ext cx="5369073" cy="13562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sdt>
                                      <w:sdtPr>
                                        <w:rPr>
                                          <w:sz w:val="56"/>
                                        </w:rPr>
                                        <w:alias w:val="Title"/>
                                        <w:tag w:val=""/>
                                        <w:id w:val="-455640826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32844" w:rsidRPr="005B114F" w:rsidRDefault="001E1AA0" w:rsidP="001A50F5">
                                          <w:pPr>
                                            <w:pStyle w:val="Title"/>
                                            <w:jc w:val="center"/>
                                            <w:rPr>
                                              <w:rFonts w:ascii="Candara" w:hAnsi="Candara"/>
                                              <w:sz w:val="32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sz w:val="56"/>
                                            </w:rPr>
                                            <w:t>Para</w:t>
                                          </w:r>
                                          <w:r w:rsidR="00FB1188">
                                            <w:rPr>
                                              <w:sz w:val="56"/>
                                            </w:rPr>
                                            <w:t>llel Implementation of Hashing A</w:t>
                                          </w:r>
                                          <w:r>
                                            <w:rPr>
                                              <w:sz w:val="56"/>
                                            </w:rPr>
                                            <w:t>lgorithms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sz w:val="36"/>
                                          <w:szCs w:val="32"/>
                                        </w:rPr>
                                        <w:alias w:val="Subtitle"/>
                                        <w:tag w:val=""/>
                                        <w:id w:val="1112868106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F32844" w:rsidRPr="005B114F" w:rsidRDefault="00F32844" w:rsidP="001A50F5">
                                          <w:pPr>
                                            <w:pStyle w:val="Subtitle"/>
                                            <w:jc w:val="center"/>
                                            <w:rPr>
                                              <w:rFonts w:ascii="Candara" w:hAnsi="Candara"/>
                                              <w:sz w:val="32"/>
                                            </w:rPr>
                                          </w:pPr>
                                          <w:r w:rsidRPr="005B114F">
                                            <w:rPr>
                                              <w:sz w:val="36"/>
                                              <w:szCs w:val="32"/>
                                            </w:rPr>
                                            <w:t xml:space="preserve">Project </w:t>
                                          </w:r>
                                          <w:r w:rsidR="001E1AA0">
                                            <w:rPr>
                                              <w:sz w:val="36"/>
                                              <w:szCs w:val="32"/>
                                            </w:rPr>
                                            <w:t>Proposal for CS359</w:t>
                                          </w:r>
                                        </w:p>
                                      </w:sdtContent>
                                    </w:sdt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5" name="Text Box 35" descr="Presenter, company name and address"/>
                                <wps:cNvSpPr txBox="1"/>
                                <wps:spPr>
                                  <a:xfrm>
                                    <a:off x="192544" y="3862109"/>
                                    <a:ext cx="5325840" cy="171221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F32844" w:rsidRPr="005B114F" w:rsidRDefault="001E1AA0" w:rsidP="001A50F5">
                                      <w:pPr>
                                        <w:pStyle w:val="Subtitle"/>
                                        <w:spacing w:after="0"/>
                                        <w:ind w:left="74" w:right="74"/>
                                        <w:jc w:val="center"/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</w:pPr>
                                      <w:r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  <w:t>Submitted</w:t>
                                      </w:r>
                                      <w:r w:rsidR="00F32844" w:rsidRPr="005B114F">
                                        <w:rPr>
                                          <w:rFonts w:ascii="Candara" w:hAnsi="Candara" w:cs="Arial"/>
                                          <w:b/>
                                          <w:caps w:val="0"/>
                                          <w:sz w:val="32"/>
                                        </w:rPr>
                                        <w:t xml:space="preserve"> by</w:t>
                                      </w:r>
                                    </w:p>
                                    <w:p w:rsidR="00F32844" w:rsidRPr="005B114F" w:rsidRDefault="00F32844" w:rsidP="001A50F5">
                                      <w:pPr>
                                        <w:pStyle w:val="Subtitle"/>
                                        <w:spacing w:after="0"/>
                                        <w:ind w:left="74" w:right="74"/>
                                        <w:jc w:val="center"/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</w:pP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Kunal Gupta</w:t>
                                      </w:r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ab/>
                                        <w:t>(150001015)</w:t>
                                      </w: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 xml:space="preserve"> </w:t>
                                      </w:r>
                                      <w:r w:rsidRPr="005B114F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br/>
                                      </w:r>
                                      <w:r w:rsidR="001E1AA0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Keshav Goyal</w:t>
                                      </w:r>
                                      <w:r w:rsidR="001E1AA0"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ab/>
                                        <w:t>(150001014</w:t>
                                      </w:r>
                                      <w:r>
                                        <w:rPr>
                                          <w:rFonts w:ascii="Candara" w:hAnsi="Candara" w:cs="Arial"/>
                                          <w:caps w:val="0"/>
                                          <w:sz w:val="36"/>
                                          <w:lang w:val="en-IN"/>
                                        </w:rPr>
                                        <w:t>)</w:t>
                                      </w:r>
                                    </w:p>
                                    <w:p w:rsidR="00F32844" w:rsidRPr="005B114F" w:rsidRDefault="00F32844" w:rsidP="001A50F5">
                                      <w:pPr>
                                        <w:jc w:val="center"/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</w:pPr>
                                      <w:r w:rsidRPr="005B114F"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>Computer Science and Engineering</w:t>
                                      </w:r>
                                    </w:p>
                                    <w:p w:rsidR="00F32844" w:rsidRPr="005B114F" w:rsidRDefault="00F32844" w:rsidP="001A50F5">
                                      <w:pPr>
                                        <w:jc w:val="center"/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</w:pPr>
                                      <w:r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vertAlign w:val="superscript"/>
                                          <w:lang w:val="en-IN"/>
                                        </w:rPr>
                                        <w:t>rd</w:t>
                                      </w:r>
                                      <w:r w:rsidRPr="005B114F">
                                        <w:rPr>
                                          <w:rFonts w:ascii="Candara" w:hAnsi="Candara"/>
                                          <w:sz w:val="36"/>
                                          <w:szCs w:val="32"/>
                                          <w:lang w:val="en-IN"/>
                                        </w:rPr>
                                        <w:t xml:space="preserve"> Year</w:t>
                                      </w:r>
                                    </w:p>
                                    <w:p w:rsidR="00F32844" w:rsidRPr="005B114F" w:rsidRDefault="00F32844" w:rsidP="001A50F5">
                                      <w:pPr>
                                        <w:rPr>
                                          <w:sz w:val="32"/>
                                          <w:lang w:val="en-IN"/>
                                        </w:rPr>
                                      </w:pPr>
                                    </w:p>
                                    <w:p w:rsidR="00F32844" w:rsidRPr="005B114F" w:rsidRDefault="00F32844" w:rsidP="001A50F5">
                                      <w:pPr>
                                        <w:rPr>
                                          <w:sz w:val="32"/>
                                          <w:lang w:val="en-IN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" name="Text Box 6" descr="Presenter, company name and address"/>
                              <wps:cNvSpPr txBox="1"/>
                              <wps:spPr>
                                <a:xfrm>
                                  <a:off x="36095" y="4199292"/>
                                  <a:ext cx="5325063" cy="8785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F32844" w:rsidRPr="005B114F" w:rsidRDefault="00F32844" w:rsidP="00A416DD">
                                    <w:pPr>
                                      <w:pStyle w:val="Subtitle"/>
                                      <w:spacing w:after="0"/>
                                      <w:ind w:left="74" w:right="74"/>
                                      <w:jc w:val="center"/>
                                      <w:rPr>
                                        <w:rFonts w:ascii="Candara" w:hAnsi="Candara" w:cs="Arial"/>
                                        <w:caps w:val="0"/>
                                        <w:sz w:val="32"/>
                                      </w:rPr>
                                    </w:pPr>
                                    <w:r w:rsidRPr="005B114F">
                                      <w:rPr>
                                        <w:rFonts w:ascii="Candara" w:hAnsi="Candara" w:cs="Arial"/>
                                        <w:i/>
                                        <w:caps w:val="0"/>
                                        <w:sz w:val="32"/>
                                      </w:rPr>
                                      <w:t>Under the Guidance of</w:t>
                                    </w:r>
                                  </w:p>
                                  <w:p w:rsidR="00F32844" w:rsidRPr="005B114F" w:rsidRDefault="00F32844" w:rsidP="001A50F5">
                                    <w:pPr>
                                      <w:jc w:val="center"/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</w:pPr>
                                    <w:r w:rsidRPr="005B114F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 xml:space="preserve">Dr. </w:t>
                                    </w:r>
                                    <w:r w:rsidR="001E1AA0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>Surya</w:t>
                                    </w:r>
                                    <w:r w:rsidRPr="005B114F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 xml:space="preserve"> </w:t>
                                    </w:r>
                                    <w:r w:rsidR="001E1AA0">
                                      <w:rPr>
                                        <w:rFonts w:ascii="Candara" w:hAnsi="Candara"/>
                                        <w:sz w:val="36"/>
                                        <w:szCs w:val="28"/>
                                        <w:lang w:val="en-IN"/>
                                      </w:rPr>
                                      <w:t>Prakash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8" name="Text Box 8" descr="Presenter, company name and address"/>
                            <wps:cNvSpPr txBox="1"/>
                            <wps:spPr>
                              <a:xfrm>
                                <a:off x="36095" y="6677366"/>
                                <a:ext cx="5324717" cy="12153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32844" w:rsidRPr="005B114F" w:rsidRDefault="00F32844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Department of Computer Science and Engineering</w:t>
                                  </w:r>
                                </w:p>
                                <w:p w:rsidR="00F32844" w:rsidRPr="005B114F" w:rsidRDefault="00F32844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Indian Institute of Technology Indore</w:t>
                                  </w:r>
                                </w:p>
                                <w:p w:rsidR="00F32844" w:rsidRPr="005B114F" w:rsidRDefault="00F32844" w:rsidP="001A50F5">
                                  <w:pPr>
                                    <w:jc w:val="center"/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>Autumn</w:t>
                                  </w:r>
                                  <w:r w:rsidRPr="005B114F">
                                    <w:rPr>
                                      <w:rFonts w:ascii="Candara" w:hAnsi="Candara"/>
                                      <w:sz w:val="36"/>
                                      <w:szCs w:val="28"/>
                                      <w:lang w:val="en-IN"/>
                                    </w:rPr>
                                    <w:t xml:space="preserve"> 2017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9" o:spid="_x0000_s1026" style="position:absolute;left:0;text-align:left;margin-left:36.95pt;margin-top:.95pt;width:422.7pt;height:621.45pt;z-index:251669504;mso-position-horizontal-relative:margin;mso-width-relative:margin;mso-height-relative:margin" coordsize="53682,7892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">
                    <v:group id="Group 7" o:spid="_x0000_s1027" style="position:absolute;width:53682;height:63479" coordorigin=",3970" coordsize="53686,63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8408;top:48728;width:17443;height:187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">
                        <v:imagedata r:id="rId10" o:title=""/>
                        <v:path arrowok="t"/>
                      </v:shape>
                      <v:group id="Group 2" o:spid="_x0000_s1029" style="position:absolute;top:3970;width:53686;height:37902" coordorigin="1524,22882" coordsize="53690,32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37" o:spid="_x0000_s1030" type="#_x0000_t202" alt="Title and subtitle" style="position:absolute;left:1524;top:22882;width:53691;height:1356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" filled="f" stroked="f" strokeweight=".5pt">
                          <v:textbox inset="0,0,0,0">
                            <w:txbxContent>
                              <w:sdt>
                                <w:sdtPr>
                                  <w:rPr>
                                    <w:sz w:val="56"/>
                                  </w:rPr>
                                  <w:alias w:val="Title"/>
                                  <w:tag w:val=""/>
                                  <w:id w:val="-455640826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2844" w:rsidRPr="005B114F" w:rsidRDefault="001E1AA0" w:rsidP="001A50F5">
                                    <w:pPr>
                                      <w:pStyle w:val="Title"/>
                                      <w:jc w:val="center"/>
                                      <w:rPr>
                                        <w:rFonts w:ascii="Candara" w:hAnsi="Candara"/>
                                        <w:sz w:val="3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56"/>
                                      </w:rPr>
                                      <w:t>Para</w:t>
                                    </w:r>
                                    <w:r w:rsidR="00FB1188">
                                      <w:rPr>
                                        <w:sz w:val="56"/>
                                      </w:rPr>
                                      <w:t>llel Implementation of Hashing A</w:t>
                                    </w:r>
                                    <w:r>
                                      <w:rPr>
                                        <w:sz w:val="56"/>
                                      </w:rPr>
                                      <w:t>lgorithms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sz w:val="36"/>
                                    <w:szCs w:val="32"/>
                                  </w:rPr>
                                  <w:alias w:val="Subtitle"/>
                                  <w:tag w:val=""/>
                                  <w:id w:val="1112868106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32844" w:rsidRPr="005B114F" w:rsidRDefault="00F32844" w:rsidP="001A50F5">
                                    <w:pPr>
                                      <w:pStyle w:val="Subtitle"/>
                                      <w:jc w:val="center"/>
                                      <w:rPr>
                                        <w:rFonts w:ascii="Candara" w:hAnsi="Candara"/>
                                        <w:sz w:val="32"/>
                                      </w:rPr>
                                    </w:pPr>
                                    <w:r w:rsidRPr="005B114F">
                                      <w:rPr>
                                        <w:sz w:val="36"/>
                                        <w:szCs w:val="32"/>
                                      </w:rPr>
                                      <w:t xml:space="preserve">Project </w:t>
                                    </w:r>
                                    <w:r w:rsidR="001E1AA0">
                                      <w:rPr>
                                        <w:sz w:val="36"/>
                                        <w:szCs w:val="32"/>
                                      </w:rPr>
                                      <w:t>Proposal for CS359</w:t>
                                    </w:r>
                                  </w:p>
                                </w:sdtContent>
                              </w:sdt>
                            </w:txbxContent>
                          </v:textbox>
                        </v:shape>
                        <v:shape id="Text Box 35" o:spid="_x0000_s1031" type="#_x0000_t202" alt="Presenter, company name and address" style="position:absolute;left:1925;top:38621;width:53258;height:171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" filled="f" stroked="f" strokeweight=".5pt">
                          <v:textbox inset="0,0,0,0">
                            <w:txbxContent>
                              <w:p w:rsidR="00F32844" w:rsidRPr="005B114F" w:rsidRDefault="001E1AA0" w:rsidP="001A50F5">
                                <w:pPr>
                                  <w:pStyle w:val="Subtitle"/>
                                  <w:spacing w:after="0"/>
                                  <w:ind w:left="74" w:right="74"/>
                                  <w:jc w:val="center"/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</w:pPr>
                                <w:r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  <w:t>Submitted</w:t>
                                </w:r>
                                <w:r w:rsidR="00F32844" w:rsidRPr="005B114F">
                                  <w:rPr>
                                    <w:rFonts w:ascii="Candara" w:hAnsi="Candara" w:cs="Arial"/>
                                    <w:b/>
                                    <w:caps w:val="0"/>
                                    <w:sz w:val="32"/>
                                  </w:rPr>
                                  <w:t xml:space="preserve"> by</w:t>
                                </w:r>
                              </w:p>
                              <w:p w:rsidR="00F32844" w:rsidRPr="005B114F" w:rsidRDefault="00F32844" w:rsidP="001A50F5">
                                <w:pPr>
                                  <w:pStyle w:val="Subtitle"/>
                                  <w:spacing w:after="0"/>
                                  <w:ind w:left="74" w:right="74"/>
                                  <w:jc w:val="center"/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</w:pP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Kunal Gupta</w:t>
                                </w:r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ab/>
                                  <w:t>(150001015)</w:t>
                                </w: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 xml:space="preserve"> </w:t>
                                </w:r>
                                <w:r w:rsidRPr="005B114F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br/>
                                </w:r>
                                <w:r w:rsidR="001E1AA0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Keshav Goyal</w:t>
                                </w:r>
                                <w:r w:rsidR="001E1AA0"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ab/>
                                  <w:t>(150001014</w:t>
                                </w:r>
                                <w:r>
                                  <w:rPr>
                                    <w:rFonts w:ascii="Candara" w:hAnsi="Candara" w:cs="Arial"/>
                                    <w:caps w:val="0"/>
                                    <w:sz w:val="36"/>
                                    <w:lang w:val="en-IN"/>
                                  </w:rPr>
                                  <w:t>)</w:t>
                                </w:r>
                              </w:p>
                              <w:p w:rsidR="00F32844" w:rsidRPr="005B114F" w:rsidRDefault="00F32844" w:rsidP="001A50F5">
                                <w:pPr>
                                  <w:jc w:val="center"/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</w:pPr>
                                <w:r w:rsidRPr="005B114F"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>Computer Science and Engineering</w:t>
                                </w:r>
                              </w:p>
                              <w:p w:rsidR="00F32844" w:rsidRPr="005B114F" w:rsidRDefault="00F32844" w:rsidP="001A50F5">
                                <w:pPr>
                                  <w:jc w:val="center"/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>3</w:t>
                                </w:r>
                                <w:r>
                                  <w:rPr>
                                    <w:rFonts w:ascii="Candara" w:hAnsi="Candara"/>
                                    <w:sz w:val="36"/>
                                    <w:szCs w:val="32"/>
                                    <w:vertAlign w:val="superscript"/>
                                    <w:lang w:val="en-IN"/>
                                  </w:rPr>
                                  <w:t>rd</w:t>
                                </w:r>
                                <w:r w:rsidRPr="005B114F">
                                  <w:rPr>
                                    <w:rFonts w:ascii="Candara" w:hAnsi="Candara"/>
                                    <w:sz w:val="36"/>
                                    <w:szCs w:val="32"/>
                                    <w:lang w:val="en-IN"/>
                                  </w:rPr>
                                  <w:t xml:space="preserve"> Year</w:t>
                                </w:r>
                              </w:p>
                              <w:p w:rsidR="00F32844" w:rsidRPr="005B114F" w:rsidRDefault="00F32844" w:rsidP="001A50F5">
                                <w:pPr>
                                  <w:rPr>
                                    <w:sz w:val="32"/>
                                    <w:lang w:val="en-IN"/>
                                  </w:rPr>
                                </w:pPr>
                              </w:p>
                              <w:p w:rsidR="00F32844" w:rsidRPr="005B114F" w:rsidRDefault="00F32844" w:rsidP="001A50F5">
                                <w:pPr>
                                  <w:rPr>
                                    <w:sz w:val="32"/>
                                    <w:lang w:val="en-IN"/>
                                  </w:rPr>
                                </w:pPr>
                              </w:p>
                            </w:txbxContent>
                          </v:textbox>
                        </v:shape>
                      </v:group>
                      <v:shape id="Text Box 6" o:spid="_x0000_s1032" type="#_x0000_t202" alt="Presenter, company name and address" style="position:absolute;left:360;top:41992;width:53251;height:8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" filled="f" stroked="f" strokeweight=".5pt">
                        <v:textbox inset="0,0,0,0">
                          <w:txbxContent>
                            <w:p w:rsidR="00F32844" w:rsidRPr="005B114F" w:rsidRDefault="00F32844" w:rsidP="00A416DD">
                              <w:pPr>
                                <w:pStyle w:val="Subtitle"/>
                                <w:spacing w:after="0"/>
                                <w:ind w:left="74" w:right="74"/>
                                <w:jc w:val="center"/>
                                <w:rPr>
                                  <w:rFonts w:ascii="Candara" w:hAnsi="Candara" w:cs="Arial"/>
                                  <w:caps w:val="0"/>
                                  <w:sz w:val="32"/>
                                </w:rPr>
                              </w:pPr>
                              <w:r w:rsidRPr="005B114F">
                                <w:rPr>
                                  <w:rFonts w:ascii="Candara" w:hAnsi="Candara" w:cs="Arial"/>
                                  <w:i/>
                                  <w:caps w:val="0"/>
                                  <w:sz w:val="32"/>
                                </w:rPr>
                                <w:t>Under the Guidance of</w:t>
                              </w:r>
                            </w:p>
                            <w:p w:rsidR="00F32844" w:rsidRPr="005B114F" w:rsidRDefault="00F32844" w:rsidP="001A50F5">
                              <w:pPr>
                                <w:jc w:val="center"/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</w:pPr>
                              <w:r w:rsidRPr="005B114F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 xml:space="preserve">Dr. </w:t>
                              </w:r>
                              <w:r w:rsidR="001E1AA0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>Surya</w:t>
                              </w:r>
                              <w:r w:rsidRPr="005B114F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 xml:space="preserve"> </w:t>
                              </w:r>
                              <w:r w:rsidR="001E1AA0">
                                <w:rPr>
                                  <w:rFonts w:ascii="Candara" w:hAnsi="Candara"/>
                                  <w:sz w:val="36"/>
                                  <w:szCs w:val="28"/>
                                  <w:lang w:val="en-IN"/>
                                </w:rPr>
                                <w:t>Prakash</w:t>
                              </w:r>
                            </w:p>
                          </w:txbxContent>
                        </v:textbox>
                      </v:shape>
                    </v:group>
                    <v:shape id="Text Box 8" o:spid="_x0000_s1033" type="#_x0000_t202" alt="Presenter, company name and address" style="position:absolute;left:360;top:66773;width:53248;height:12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" filled="f" stroked="f" strokeweight=".5pt">
                      <v:textbox inset="0,0,0,0">
                        <w:txbxContent>
                          <w:p w:rsidR="00F32844" w:rsidRPr="005B114F" w:rsidRDefault="00F32844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Department of Computer Science and Engineering</w:t>
                            </w:r>
                          </w:p>
                          <w:p w:rsidR="00F32844" w:rsidRPr="005B114F" w:rsidRDefault="00F32844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Indian Institute of Technology Indore</w:t>
                            </w:r>
                          </w:p>
                          <w:p w:rsidR="00F32844" w:rsidRPr="005B114F" w:rsidRDefault="00F32844" w:rsidP="001A50F5">
                            <w:pPr>
                              <w:jc w:val="center"/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>Autumn</w:t>
                            </w:r>
                            <w:r w:rsidRPr="005B114F">
                              <w:rPr>
                                <w:rFonts w:ascii="Candara" w:hAnsi="Candara"/>
                                <w:sz w:val="36"/>
                                <w:szCs w:val="28"/>
                                <w:lang w:val="en-IN"/>
                              </w:rPr>
                              <w:t xml:space="preserve"> 2017</w:t>
                            </w: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361503"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05C9F66C" wp14:editId="2FFF2F8E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FC2269A" id="Group 38" o:spid="_x0000_s1026" alt="Title: Decorative sidebar" style="position:absolute;margin-left:0;margin-top:0;width:18pt;height:10in;z-index:25165414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="00361503"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:rsidR="00FF07B2" w:rsidRDefault="003A7614" w:rsidP="003A7614">
      <w:pPr>
        <w:pStyle w:val="Heading2"/>
        <w:ind w:left="0"/>
      </w:pPr>
      <w:bookmarkStart w:id="0" w:name="_Toc497436643"/>
      <w:r>
        <w:lastRenderedPageBreak/>
        <w:t>Abstract</w:t>
      </w:r>
      <w:bookmarkEnd w:id="0"/>
    </w:p>
    <w:p w:rsidR="003A7614" w:rsidRDefault="003A7614" w:rsidP="003A7614">
      <w:r>
        <w:t xml:space="preserve">With increase in size and complexity of data, the storage and access of data is an important task. One way in which data </w:t>
      </w:r>
      <w:r w:rsidR="00266DE1">
        <w:t xml:space="preserve">is structured </w:t>
      </w:r>
      <w:r>
        <w:t xml:space="preserve">is in </w:t>
      </w:r>
      <w:r w:rsidR="00266DE1">
        <w:t xml:space="preserve">the </w:t>
      </w:r>
      <w:r>
        <w:t xml:space="preserve">forms of pairs, like Product-Price in an e-commerce business, Product-Stock in inventory systems, etc. Here the insertion, access and </w:t>
      </w:r>
      <w:r w:rsidR="00266DE1">
        <w:t>updating</w:t>
      </w:r>
      <w:r>
        <w:t xml:space="preserve"> of the data can be very costly for large dataset size. This pair like association</w:t>
      </w:r>
      <w:r w:rsidR="00266DE1">
        <w:t xml:space="preserve"> can</w:t>
      </w:r>
      <w:r>
        <w:t xml:space="preserve"> be implemented with hash tables/maps that allows efficient random access of elements and can be both constructed and accessed at interactive rates. Hashing is one of the methods used to map such key-value-like data.</w:t>
      </w:r>
    </w:p>
    <w:p w:rsidR="003A7614" w:rsidRDefault="003A7614" w:rsidP="003A7614">
      <w:r>
        <w:t xml:space="preserve">With multiple </w:t>
      </w:r>
      <w:r w:rsidR="00266DE1">
        <w:t>processors/GPU,</w:t>
      </w:r>
      <w:r>
        <w:t xml:space="preserve"> the performance of such data structures can be further improve</w:t>
      </w:r>
      <w:r w:rsidR="00266DE1">
        <w:t>d</w:t>
      </w:r>
      <w:r>
        <w:t xml:space="preserve"> by implementing them with parallel computing. Such a parallel-friendly data structure has numerous applications in computer graphics, centered on applications that need to store a sparse set of items in a dense representation.</w:t>
      </w:r>
    </w:p>
    <w:p w:rsidR="008C1C2C" w:rsidRDefault="008C1C2C" w:rsidP="003A7614"/>
    <w:p w:rsidR="00266DE1" w:rsidRDefault="00266DE1" w:rsidP="00266DE1">
      <w:pPr>
        <w:pStyle w:val="Heading2"/>
        <w:ind w:left="0"/>
      </w:pPr>
      <w:bookmarkStart w:id="1" w:name="_Toc497436644"/>
      <w:r>
        <w:t>Objectives</w:t>
      </w:r>
      <w:bookmarkEnd w:id="1"/>
    </w:p>
    <w:p w:rsidR="00266DE1" w:rsidRDefault="00266DE1" w:rsidP="00266DE1">
      <w:r>
        <w:t>We propose to:</w:t>
      </w:r>
    </w:p>
    <w:p w:rsidR="008C1C2C" w:rsidRDefault="00266DE1" w:rsidP="008C1C2C">
      <w:pPr>
        <w:pStyle w:val="ListParagraph"/>
        <w:numPr>
          <w:ilvl w:val="0"/>
          <w:numId w:val="15"/>
        </w:numPr>
      </w:pPr>
      <w:r>
        <w:t>Implement multip</w:t>
      </w:r>
      <w:r w:rsidR="008C1C2C">
        <w:t>le parallel hashing algorithms.</w:t>
      </w:r>
    </w:p>
    <w:p w:rsidR="00266DE1" w:rsidRDefault="00266DE1" w:rsidP="008C1C2C">
      <w:pPr>
        <w:pStyle w:val="ListParagraph"/>
        <w:numPr>
          <w:ilvl w:val="0"/>
          <w:numId w:val="15"/>
        </w:numPr>
      </w:pPr>
      <w:r>
        <w:t>Analyze and compare the algorithms’ performance with each other.</w:t>
      </w:r>
    </w:p>
    <w:p w:rsidR="00266DE1" w:rsidRPr="003A7614" w:rsidRDefault="00266DE1" w:rsidP="00266DE1"/>
    <w:p w:rsidR="003A7614" w:rsidRPr="003A7614" w:rsidRDefault="003A7614" w:rsidP="003A7614"/>
    <w:sectPr w:rsidR="003A7614" w:rsidRPr="003A7614" w:rsidSect="00F64901">
      <w:headerReference w:type="default" r:id="rId11"/>
      <w:footerReference w:type="default" r:id="rId12"/>
      <w:type w:val="continuous"/>
      <w:pgSz w:w="12240" w:h="15840"/>
      <w:pgMar w:top="1440" w:right="1440" w:bottom="1440" w:left="1440" w:header="720" w:footer="720" w:gutter="0"/>
      <w:cols w:space="284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5B1B" w:rsidRDefault="00B05B1B">
      <w:r>
        <w:separator/>
      </w:r>
    </w:p>
    <w:p w:rsidR="00B05B1B" w:rsidRDefault="00B05B1B"/>
  </w:endnote>
  <w:endnote w:type="continuationSeparator" w:id="0">
    <w:p w:rsidR="00B05B1B" w:rsidRDefault="00B05B1B">
      <w:r>
        <w:continuationSeparator/>
      </w:r>
    </w:p>
    <w:p w:rsidR="00B05B1B" w:rsidRDefault="00B05B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F32844">
      <w:sdt>
        <w:sdtPr>
          <w:alias w:val="Date"/>
          <w:tag w:val=""/>
          <w:id w:val="-940607518"/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:rsidR="00F32844" w:rsidRDefault="00F32844">
              <w:pPr>
                <w:pStyle w:val="Footer"/>
              </w:pPr>
              <w:r w:rsidRPr="009B091C">
                <w:rPr>
                  <w:color w:val="FFFFFF" w:themeColor="background1"/>
                </w:rPr>
                <w:t>[Date]</w:t>
              </w:r>
            </w:p>
          </w:tc>
        </w:sdtContent>
      </w:sdt>
      <w:sdt>
        <w:sdtPr>
          <w:alias w:val="Title"/>
          <w:tag w:val=""/>
          <w:id w:val="2059277590"/>
          <w:placeholder>
            <w:docPart w:val="3BF300138BF24C0EB540526B21AEE1E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:rsidR="00F32844" w:rsidRDefault="00FB1188">
              <w:pPr>
                <w:pStyle w:val="Footer"/>
                <w:jc w:val="center"/>
              </w:pPr>
              <w:r>
                <w:t>Parallel Implementation of Hashing Algorithms</w:t>
              </w:r>
            </w:p>
          </w:tc>
        </w:sdtContent>
      </w:sdt>
      <w:tc>
        <w:tcPr>
          <w:tcW w:w="750" w:type="pct"/>
        </w:tcPr>
        <w:p w:rsidR="00F32844" w:rsidRDefault="00F32844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FB1188">
            <w:rPr>
              <w:noProof/>
            </w:rPr>
            <w:t>2</w:t>
          </w:r>
          <w:r>
            <w:fldChar w:fldCharType="end"/>
          </w:r>
        </w:p>
      </w:tc>
    </w:tr>
  </w:tbl>
  <w:p w:rsidR="00F32844" w:rsidRDefault="00F32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5B1B" w:rsidRDefault="00B05B1B">
      <w:r>
        <w:separator/>
      </w:r>
    </w:p>
    <w:p w:rsidR="00B05B1B" w:rsidRDefault="00B05B1B"/>
  </w:footnote>
  <w:footnote w:type="continuationSeparator" w:id="0">
    <w:p w:rsidR="00B05B1B" w:rsidRDefault="00B05B1B">
      <w:r>
        <w:continuationSeparator/>
      </w:r>
    </w:p>
    <w:p w:rsidR="00B05B1B" w:rsidRDefault="00B05B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2844" w:rsidRPr="005B114F" w:rsidRDefault="00B05B1B" w:rsidP="00A52B0D">
    <w:pPr>
      <w:pStyle w:val="Subtitle"/>
      <w:rPr>
        <w:rFonts w:ascii="Candara" w:hAnsi="Candara"/>
        <w:sz w:val="32"/>
      </w:rPr>
    </w:pPr>
    <w:sdt>
      <w:sdtPr>
        <w:alias w:val="Subtitle"/>
        <w:tag w:val=""/>
        <w:id w:val="-10350414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1E1AA0">
          <w:t>Project Proposal for CS359</w:t>
        </w:r>
      </w:sdtContent>
    </w:sdt>
  </w:p>
  <w:p w:rsidR="00F32844" w:rsidRDefault="00F32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11880"/>
    <w:multiLevelType w:val="hybridMultilevel"/>
    <w:tmpl w:val="29AE5CA4"/>
    <w:lvl w:ilvl="0" w:tplc="04A44226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02423ED0"/>
    <w:multiLevelType w:val="hybridMultilevel"/>
    <w:tmpl w:val="99C49C10"/>
    <w:lvl w:ilvl="0" w:tplc="83BE7C94">
      <w:start w:val="1"/>
      <w:numFmt w:val="decimal"/>
      <w:lvlText w:val="%1."/>
      <w:lvlJc w:val="left"/>
      <w:pPr>
        <w:ind w:left="432" w:hanging="360"/>
      </w:pPr>
      <w:rPr>
        <w:rFonts w:hint="default"/>
        <w:u w:val="dottedHeavy"/>
      </w:rPr>
    </w:lvl>
    <w:lvl w:ilvl="1" w:tplc="40090019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 w15:restartNumberingAfterBreak="0">
    <w:nsid w:val="09133BF4"/>
    <w:multiLevelType w:val="hybridMultilevel"/>
    <w:tmpl w:val="802C86EE"/>
    <w:lvl w:ilvl="0" w:tplc="4009000F">
      <w:start w:val="1"/>
      <w:numFmt w:val="decimal"/>
      <w:lvlText w:val="%1."/>
      <w:lvlJc w:val="left"/>
      <w:pPr>
        <w:ind w:left="792" w:hanging="360"/>
      </w:p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 w15:restartNumberingAfterBreak="0">
    <w:nsid w:val="12A73D6B"/>
    <w:multiLevelType w:val="hybridMultilevel"/>
    <w:tmpl w:val="E01400F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9B92A1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117A2"/>
    <w:multiLevelType w:val="hybridMultilevel"/>
    <w:tmpl w:val="D38C1A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F93AC2"/>
    <w:multiLevelType w:val="hybridMultilevel"/>
    <w:tmpl w:val="CC66E8B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8" w15:restartNumberingAfterBreak="0">
    <w:nsid w:val="2BFF14BB"/>
    <w:multiLevelType w:val="hybridMultilevel"/>
    <w:tmpl w:val="099E2C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002C5"/>
    <w:multiLevelType w:val="hybridMultilevel"/>
    <w:tmpl w:val="C9E87DE0"/>
    <w:lvl w:ilvl="0" w:tplc="40090003">
      <w:start w:val="1"/>
      <w:numFmt w:val="bullet"/>
      <w:lvlText w:val="o"/>
      <w:lvlJc w:val="left"/>
      <w:pPr>
        <w:ind w:left="79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CFB7A62"/>
    <w:multiLevelType w:val="hybridMultilevel"/>
    <w:tmpl w:val="CC0C60F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EA7EF9"/>
    <w:multiLevelType w:val="hybridMultilevel"/>
    <w:tmpl w:val="B7104E6A"/>
    <w:lvl w:ilvl="0" w:tplc="9EA472CE">
      <w:start w:val="2"/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2" w15:restartNumberingAfterBreak="0">
    <w:nsid w:val="6DCC7A70"/>
    <w:multiLevelType w:val="hybridMultilevel"/>
    <w:tmpl w:val="D172BA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6A432E"/>
    <w:multiLevelType w:val="hybridMultilevel"/>
    <w:tmpl w:val="04660E86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7E531854"/>
    <w:multiLevelType w:val="hybridMultilevel"/>
    <w:tmpl w:val="F1BEAF54"/>
    <w:lvl w:ilvl="0" w:tplc="04A44226">
      <w:numFmt w:val="bullet"/>
      <w:lvlText w:val=""/>
      <w:lvlJc w:val="left"/>
      <w:pPr>
        <w:ind w:left="432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1"/>
  </w:num>
  <w:num w:numId="5">
    <w:abstractNumId w:val="1"/>
  </w:num>
  <w:num w:numId="6">
    <w:abstractNumId w:val="14"/>
  </w:num>
  <w:num w:numId="7">
    <w:abstractNumId w:val="3"/>
  </w:num>
  <w:num w:numId="8">
    <w:abstractNumId w:val="7"/>
  </w:num>
  <w:num w:numId="9">
    <w:abstractNumId w:val="9"/>
  </w:num>
  <w:num w:numId="10">
    <w:abstractNumId w:val="5"/>
  </w:num>
  <w:num w:numId="11">
    <w:abstractNumId w:val="12"/>
  </w:num>
  <w:num w:numId="12">
    <w:abstractNumId w:val="4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37A"/>
    <w:rsid w:val="000222EC"/>
    <w:rsid w:val="00051C0B"/>
    <w:rsid w:val="0005410A"/>
    <w:rsid w:val="000576C0"/>
    <w:rsid w:val="00074AE5"/>
    <w:rsid w:val="00087932"/>
    <w:rsid w:val="00092201"/>
    <w:rsid w:val="00093585"/>
    <w:rsid w:val="000B7272"/>
    <w:rsid w:val="000C69E5"/>
    <w:rsid w:val="000D1D3F"/>
    <w:rsid w:val="000D21F5"/>
    <w:rsid w:val="000D699E"/>
    <w:rsid w:val="000E563C"/>
    <w:rsid w:val="000E6B45"/>
    <w:rsid w:val="00101957"/>
    <w:rsid w:val="00103082"/>
    <w:rsid w:val="00121D62"/>
    <w:rsid w:val="00136133"/>
    <w:rsid w:val="001407DF"/>
    <w:rsid w:val="0015047A"/>
    <w:rsid w:val="0016225E"/>
    <w:rsid w:val="001A50F5"/>
    <w:rsid w:val="001E1AA0"/>
    <w:rsid w:val="00210235"/>
    <w:rsid w:val="002152B7"/>
    <w:rsid w:val="00220C03"/>
    <w:rsid w:val="00224235"/>
    <w:rsid w:val="002431BE"/>
    <w:rsid w:val="00244063"/>
    <w:rsid w:val="00251895"/>
    <w:rsid w:val="00266DE1"/>
    <w:rsid w:val="0027432B"/>
    <w:rsid w:val="002B360E"/>
    <w:rsid w:val="002D1F2A"/>
    <w:rsid w:val="002E0AB5"/>
    <w:rsid w:val="002E3094"/>
    <w:rsid w:val="002F7266"/>
    <w:rsid w:val="00314BD3"/>
    <w:rsid w:val="00323732"/>
    <w:rsid w:val="00361503"/>
    <w:rsid w:val="0036280B"/>
    <w:rsid w:val="003642EB"/>
    <w:rsid w:val="00380404"/>
    <w:rsid w:val="003A7614"/>
    <w:rsid w:val="003B2DCC"/>
    <w:rsid w:val="00401FE6"/>
    <w:rsid w:val="004209A1"/>
    <w:rsid w:val="004949D1"/>
    <w:rsid w:val="004974DA"/>
    <w:rsid w:val="004C45CB"/>
    <w:rsid w:val="004D0C82"/>
    <w:rsid w:val="00516FF2"/>
    <w:rsid w:val="00517AF2"/>
    <w:rsid w:val="00530A64"/>
    <w:rsid w:val="00537A0B"/>
    <w:rsid w:val="0055049C"/>
    <w:rsid w:val="005736C8"/>
    <w:rsid w:val="005B114F"/>
    <w:rsid w:val="00606850"/>
    <w:rsid w:val="00641066"/>
    <w:rsid w:val="00653546"/>
    <w:rsid w:val="00661C33"/>
    <w:rsid w:val="00666AB2"/>
    <w:rsid w:val="006751F8"/>
    <w:rsid w:val="0068339D"/>
    <w:rsid w:val="00684B44"/>
    <w:rsid w:val="006A6868"/>
    <w:rsid w:val="006B74D0"/>
    <w:rsid w:val="006E4E8B"/>
    <w:rsid w:val="007010DE"/>
    <w:rsid w:val="007502EE"/>
    <w:rsid w:val="00751B0C"/>
    <w:rsid w:val="007575BC"/>
    <w:rsid w:val="0076253B"/>
    <w:rsid w:val="00783922"/>
    <w:rsid w:val="007B05BC"/>
    <w:rsid w:val="007B2777"/>
    <w:rsid w:val="007D3251"/>
    <w:rsid w:val="007E022E"/>
    <w:rsid w:val="007F25B8"/>
    <w:rsid w:val="008067AE"/>
    <w:rsid w:val="00822C9E"/>
    <w:rsid w:val="00834746"/>
    <w:rsid w:val="00836EAC"/>
    <w:rsid w:val="008410E5"/>
    <w:rsid w:val="00873864"/>
    <w:rsid w:val="00877E2D"/>
    <w:rsid w:val="00883006"/>
    <w:rsid w:val="008A05A5"/>
    <w:rsid w:val="008A32E4"/>
    <w:rsid w:val="008C1C2C"/>
    <w:rsid w:val="008C23E9"/>
    <w:rsid w:val="008C2D46"/>
    <w:rsid w:val="008C32F3"/>
    <w:rsid w:val="008C591F"/>
    <w:rsid w:val="008F7646"/>
    <w:rsid w:val="00903D16"/>
    <w:rsid w:val="00927484"/>
    <w:rsid w:val="00967C6D"/>
    <w:rsid w:val="00992CB9"/>
    <w:rsid w:val="00993A98"/>
    <w:rsid w:val="00994C71"/>
    <w:rsid w:val="009A79EB"/>
    <w:rsid w:val="009B091C"/>
    <w:rsid w:val="009B132F"/>
    <w:rsid w:val="009C78D2"/>
    <w:rsid w:val="009D6181"/>
    <w:rsid w:val="009F439F"/>
    <w:rsid w:val="009F6AC8"/>
    <w:rsid w:val="00A0137A"/>
    <w:rsid w:val="00A176A9"/>
    <w:rsid w:val="00A27D35"/>
    <w:rsid w:val="00A3212A"/>
    <w:rsid w:val="00A416DD"/>
    <w:rsid w:val="00A52B0D"/>
    <w:rsid w:val="00A541BA"/>
    <w:rsid w:val="00A763B4"/>
    <w:rsid w:val="00A7687B"/>
    <w:rsid w:val="00A966FF"/>
    <w:rsid w:val="00AA0A26"/>
    <w:rsid w:val="00AB7CDC"/>
    <w:rsid w:val="00AD2324"/>
    <w:rsid w:val="00AD2670"/>
    <w:rsid w:val="00AD5016"/>
    <w:rsid w:val="00AE0F93"/>
    <w:rsid w:val="00B04F39"/>
    <w:rsid w:val="00B05406"/>
    <w:rsid w:val="00B05B1B"/>
    <w:rsid w:val="00B3427D"/>
    <w:rsid w:val="00B412BC"/>
    <w:rsid w:val="00B65444"/>
    <w:rsid w:val="00B873CF"/>
    <w:rsid w:val="00B94C66"/>
    <w:rsid w:val="00B970A2"/>
    <w:rsid w:val="00B976A3"/>
    <w:rsid w:val="00BB4D94"/>
    <w:rsid w:val="00BE319D"/>
    <w:rsid w:val="00C031F1"/>
    <w:rsid w:val="00C05AF1"/>
    <w:rsid w:val="00C12824"/>
    <w:rsid w:val="00C141B4"/>
    <w:rsid w:val="00C3312B"/>
    <w:rsid w:val="00C3719A"/>
    <w:rsid w:val="00C4099A"/>
    <w:rsid w:val="00C44A3A"/>
    <w:rsid w:val="00C75207"/>
    <w:rsid w:val="00CB39F5"/>
    <w:rsid w:val="00CB3DC9"/>
    <w:rsid w:val="00CD35ED"/>
    <w:rsid w:val="00CE6D7E"/>
    <w:rsid w:val="00D33D12"/>
    <w:rsid w:val="00D52BF3"/>
    <w:rsid w:val="00D53B4A"/>
    <w:rsid w:val="00D84891"/>
    <w:rsid w:val="00D96F55"/>
    <w:rsid w:val="00DB5D14"/>
    <w:rsid w:val="00DB7085"/>
    <w:rsid w:val="00DF19D4"/>
    <w:rsid w:val="00E25830"/>
    <w:rsid w:val="00E25BF1"/>
    <w:rsid w:val="00E2640E"/>
    <w:rsid w:val="00E26FB6"/>
    <w:rsid w:val="00E34A1A"/>
    <w:rsid w:val="00EA5C73"/>
    <w:rsid w:val="00F32844"/>
    <w:rsid w:val="00F46729"/>
    <w:rsid w:val="00F64901"/>
    <w:rsid w:val="00F705B1"/>
    <w:rsid w:val="00F723AD"/>
    <w:rsid w:val="00F77569"/>
    <w:rsid w:val="00F81156"/>
    <w:rsid w:val="00F85068"/>
    <w:rsid w:val="00F969F1"/>
    <w:rsid w:val="00FB1188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31AE74"/>
  <w15:chartTrackingRefBased/>
  <w15:docId w15:val="{A54D0CAF-06A2-4705-9ACA-30089811D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235"/>
    <w:pPr>
      <w:spacing w:after="120" w:line="240" w:lineRule="auto"/>
      <w:ind w:left="72" w:right="72"/>
      <w:jc w:val="both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B114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40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244063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B114F"/>
    <w:rPr>
      <w:rFonts w:asciiTheme="majorHAnsi" w:eastAsiaTheme="majorEastAsia" w:hAnsiTheme="majorHAnsi" w:cstheme="majorBidi"/>
      <w:caps/>
      <w:color w:val="DD8047" w:themeColor="accent2"/>
      <w:sz w:val="40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244063"/>
    <w:rPr>
      <w:rFonts w:asciiTheme="majorHAnsi" w:eastAsiaTheme="majorEastAsia" w:hAnsiTheme="majorHAnsi" w:cstheme="majorBidi"/>
      <w:caps/>
      <w:color w:val="80865A" w:themeColor="accent3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styleId="ListParagraph">
    <w:name w:val="List Paragraph"/>
    <w:basedOn w:val="Normal"/>
    <w:uiPriority w:val="34"/>
    <w:unhideWhenUsed/>
    <w:qFormat/>
    <w:rsid w:val="009D618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12824"/>
    <w:pPr>
      <w:spacing w:before="120"/>
      <w:ind w:left="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C12824"/>
    <w:pPr>
      <w:spacing w:after="0"/>
      <w:ind w:left="28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12824"/>
    <w:pPr>
      <w:spacing w:after="0"/>
      <w:ind w:left="56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12824"/>
    <w:pPr>
      <w:spacing w:after="0"/>
      <w:ind w:left="84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12824"/>
    <w:pPr>
      <w:spacing w:after="0"/>
      <w:ind w:left="112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12824"/>
    <w:pPr>
      <w:spacing w:after="0"/>
      <w:ind w:left="14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12824"/>
    <w:pPr>
      <w:spacing w:after="0"/>
      <w:ind w:left="1680"/>
      <w:jc w:val="left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12824"/>
    <w:pPr>
      <w:spacing w:after="0"/>
      <w:ind w:left="1960"/>
      <w:jc w:val="left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12824"/>
    <w:pPr>
      <w:spacing w:after="0"/>
      <w:ind w:left="2240"/>
      <w:jc w:val="left"/>
    </w:pPr>
    <w:rPr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92CB9"/>
  </w:style>
  <w:style w:type="paragraph" w:styleId="FootnoteText">
    <w:name w:val="footnote text"/>
    <w:basedOn w:val="Normal"/>
    <w:link w:val="FootnoteTextChar"/>
    <w:uiPriority w:val="99"/>
    <w:semiHidden/>
    <w:unhideWhenUsed/>
    <w:rsid w:val="00992CB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92CB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92CB9"/>
    <w:rPr>
      <w:vertAlign w:val="superscript"/>
    </w:rPr>
  </w:style>
  <w:style w:type="paragraph" w:customStyle="1" w:styleId="Citation">
    <w:name w:val="Citation"/>
    <w:basedOn w:val="Normal"/>
    <w:link w:val="CitationChar"/>
    <w:qFormat/>
    <w:rsid w:val="0055049C"/>
    <w:rPr>
      <w:vertAlign w:val="superscript"/>
    </w:rPr>
  </w:style>
  <w:style w:type="character" w:customStyle="1" w:styleId="CitationChar">
    <w:name w:val="Citation Char"/>
    <w:basedOn w:val="DefaultParagraphFont"/>
    <w:link w:val="Citation"/>
    <w:rsid w:val="0055049C"/>
    <w:rPr>
      <w:sz w:val="28"/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4C45CB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45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ind w:left="0" w:right="0"/>
      <w:jc w:val="left"/>
    </w:pPr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45CB"/>
    <w:rPr>
      <w:rFonts w:ascii="Courier New" w:eastAsia="Times New Roman" w:hAnsi="Courier New" w:cs="Courier New"/>
      <w:kern w:val="0"/>
      <w:sz w:val="20"/>
      <w:szCs w:val="20"/>
      <w:lang w:val="en-IN"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F46729"/>
    <w:rPr>
      <w:color w:val="F7B615" w:themeColor="hyperlink"/>
      <w:u w:val="single"/>
    </w:rPr>
  </w:style>
  <w:style w:type="paragraph" w:customStyle="1" w:styleId="msonormal0">
    <w:name w:val="msonormal"/>
    <w:basedOn w:val="Normal"/>
    <w:rsid w:val="002152B7"/>
    <w:pPr>
      <w:spacing w:before="100" w:beforeAutospacing="1" w:after="100" w:afterAutospacing="1"/>
      <w:ind w:left="0" w:right="0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B94C66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24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6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0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0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9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zom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BF300138BF24C0EB540526B21AEE1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1337A-0AD6-4D82-A76B-F546FF4D56FC}"/>
      </w:docPartPr>
      <w:docPartBody>
        <w:p w:rsidR="00DA21FE" w:rsidRDefault="002B23DD">
          <w:r w:rsidRPr="00B0367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3DD"/>
    <w:rsid w:val="001C4EB3"/>
    <w:rsid w:val="002B1A94"/>
    <w:rsid w:val="002B23DD"/>
    <w:rsid w:val="00422D46"/>
    <w:rsid w:val="008742D4"/>
    <w:rsid w:val="00DA21FE"/>
    <w:rsid w:val="00E1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75EBF1BA934ED8877B685C77448982">
    <w:name w:val="D475EBF1BA934ED8877B685C77448982"/>
  </w:style>
  <w:style w:type="paragraph" w:customStyle="1" w:styleId="A4C83324426547DDB64F494CAAC10933">
    <w:name w:val="A4C83324426547DDB64F494CAAC10933"/>
  </w:style>
  <w:style w:type="paragraph" w:customStyle="1" w:styleId="3413D104D2874E88BF7235F2F9D6BBD8">
    <w:name w:val="3413D104D2874E88BF7235F2F9D6BBD8"/>
  </w:style>
  <w:style w:type="paragraph" w:customStyle="1" w:styleId="C4990F89EA1845FC8748E679D440A75E">
    <w:name w:val="C4990F89EA1845FC8748E679D440A75E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434407DE7A234BF8A821C13D011014E7">
    <w:name w:val="434407DE7A234BF8A821C13D011014E7"/>
  </w:style>
  <w:style w:type="paragraph" w:customStyle="1" w:styleId="6A4F290582EE41EA850ED9BF0E76A53E">
    <w:name w:val="6A4F290582EE41EA850ED9BF0E76A53E"/>
  </w:style>
  <w:style w:type="paragraph" w:customStyle="1" w:styleId="11586284824344FC8ED33DB60FC35F1C">
    <w:name w:val="11586284824344FC8ED33DB60FC35F1C"/>
  </w:style>
  <w:style w:type="paragraph" w:customStyle="1" w:styleId="5BB169087EB641DF9919091CC7D637E6">
    <w:name w:val="5BB169087EB641DF9919091CC7D637E6"/>
  </w:style>
  <w:style w:type="paragraph" w:customStyle="1" w:styleId="8C2EB9C6F95748B59AC483B2FCA196A5">
    <w:name w:val="8C2EB9C6F95748B59AC483B2FCA196A5"/>
  </w:style>
  <w:style w:type="paragraph" w:customStyle="1" w:styleId="D3E62FFEEC524BF1909A5DB685E7FD38">
    <w:name w:val="D3E62FFEEC524BF1909A5DB685E7FD38"/>
  </w:style>
  <w:style w:type="paragraph" w:customStyle="1" w:styleId="776576E33EB2491E99A08BF1527B6813">
    <w:name w:val="776576E33EB2491E99A08BF1527B6813"/>
  </w:style>
  <w:style w:type="paragraph" w:customStyle="1" w:styleId="732B263CC46A468E9C7A1949A738E3F6">
    <w:name w:val="732B263CC46A468E9C7A1949A738E3F6"/>
  </w:style>
  <w:style w:type="paragraph" w:customStyle="1" w:styleId="541AFE42B9EA48E1952F8E2172735F35">
    <w:name w:val="541AFE42B9EA48E1952F8E2172735F35"/>
  </w:style>
  <w:style w:type="paragraph" w:customStyle="1" w:styleId="92529F675965496FA4D0DCCAC6DA46E9">
    <w:name w:val="92529F675965496FA4D0DCCAC6DA46E9"/>
  </w:style>
  <w:style w:type="character" w:styleId="PlaceholderText">
    <w:name w:val="Placeholder Text"/>
    <w:basedOn w:val="DefaultParagraphFont"/>
    <w:uiPriority w:val="99"/>
    <w:semiHidden/>
    <w:rsid w:val="002B1A94"/>
    <w:rPr>
      <w:color w:val="808080"/>
    </w:rPr>
  </w:style>
  <w:style w:type="paragraph" w:customStyle="1" w:styleId="8EC5F66FAE1E479083BB55B6433BA047">
    <w:name w:val="8EC5F66FAE1E479083BB55B6433BA047"/>
    <w:rsid w:val="00DA21FE"/>
  </w:style>
  <w:style w:type="paragraph" w:customStyle="1" w:styleId="3CBF7C17ABED4DEAAA93445FF02411B6">
    <w:name w:val="3CBF7C17ABED4DEAAA93445FF02411B6"/>
    <w:rsid w:val="00DA21FE"/>
  </w:style>
  <w:style w:type="paragraph" w:customStyle="1" w:styleId="2A8905798CD045AD82DC5381AB35CD05">
    <w:name w:val="2A8905798CD045AD82DC5381AB35CD05"/>
    <w:rsid w:val="00DA21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1</b:Tag>
    <b:SourceType>DocumentFromInternetSite</b:SourceType>
    <b:Guid>{28C360DA-FBC7-4506-B03B-F82021E780BB}</b:Guid>
    <b:URL>https://tools.ietf.org/html/rfc2328</b:URL>
    <b:Author>
      <b:Author>
        <b:NameList>
          <b:Person>
            <b:Last>Moy</b:Last>
            <b:First>J.</b:First>
          </b:Person>
        </b:NameList>
      </b:Author>
    </b:Author>
    <b:Title>OSPF Version 2</b:Title>
    <b:Year>1998</b:Year>
    <b:Publisher>The Internet Society. OSPFv2.</b:Publisher>
    <b:Month>April</b:Month>
    <b:YearAccessed>2007</b:YearAccessed>
    <b:MonthAccessed>09</b:MonthAccessed>
    <b:DayAccessed>28</b:DayAccessed>
    <b:RefOrder>1</b:RefOrder>
  </b:Source>
  <b:Source>
    <b:Tag>Joh78</b:Tag>
    <b:SourceType>ConferenceProceedings</b:SourceType>
    <b:Guid>{D8AE7289-44ED-4D80-AE63-C3088E564827}</b:Guid>
    <b:Author>
      <b:Author>
        <b:NameList>
          <b:Person>
            <b:Last>John M. McQuillan</b:Last>
            <b:First>Isaac</b:First>
            <b:Middle>Richer and Eric C. Rosen</b:Middle>
          </b:Person>
        </b:NameList>
      </b:Author>
    </b:Author>
    <b:Title>ARPANet Routing Algorithm Improvements</b:Title>
    <b:Year>April 1978</b:Year>
    <b:ConferenceName>BBN Report No. 3803</b:ConferenceName>
    <b:City>Cambridge</b:City>
    <b:RefOrder>2</b:RefOrder>
  </b:Source>
  <b:Source>
    <b:Tag>Fre84</b:Tag>
    <b:SourceType>ConferenceProceedings</b:SourceType>
    <b:Guid>{B5807FA4-4642-4D2B-A961-D1B878E68365}</b:Guid>
    <b:Author>
      <b:Author>
        <b:NameList>
          <b:Person>
            <b:Last>Fredman</b:Last>
            <b:First>Michael</b:First>
            <b:Middle>Lawrence</b:Middle>
          </b:Person>
          <b:Person>
            <b:Last>Tarjan</b:Last>
            <b:First>Robert</b:First>
            <b:Middle>E.</b:Middle>
          </b:Person>
        </b:NameList>
      </b:Author>
    </b:Author>
    <b:Title>Fibonacci heaps and their uses in improved network optimization algorithms.</b:Title>
    <b:Year>1984</b:Year>
    <b:ConferenceName>25th Annual Symposium on Foundations of Computer Science. IEEE.</b:ConferenceName>
    <b:RefOrder>3</b:RefOrder>
  </b:Source>
  <b:Source>
    <b:Tag>Cor90</b:Tag>
    <b:SourceType>BookSection</b:SourceType>
    <b:Guid>{398D018B-8E12-4F46-908D-15BFECC7B9B7}</b:Guid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  <b:Person>
            <b:Last>Stein</b:Last>
            <b:First>Clifford</b:First>
          </b:Person>
        </b:NameList>
      </b:Author>
    </b:Author>
    <b:Title>Chapter 20: Fibonacci Heaps</b:Title>
    <b:Year>1990</b:Year>
    <b:Publisher>MIT Press and McGraw-Hill</b:Publisher>
    <b:BookTitle> Introduction to Algorithms (2nd ed.). ISBN 0-262-03293-7.</b:BookTitle>
    <b:Pages>476-497</b:Pages>
    <b:RefOrder>4</b:RefOrder>
  </b:Source>
  <b:Source>
    <b:Tag>Hud89</b:Tag>
    <b:SourceType>JournalArticle</b:SourceType>
    <b:Guid>{20FBD450-0B4B-42F5-AAE8-2953A34D3E55}</b:Guid>
    <b:Author>
      <b:Author>
        <b:NameList>
          <b:Person>
            <b:Last>Hudak</b:Last>
            <b:First>Paul</b:First>
          </b:Person>
        </b:NameList>
      </b:Author>
    </b:Author>
    <b:Title> Conception, Evolution, and Application of Functional Programming Languages</b:Title>
    <b:Year>1989</b:Year>
    <b:Pages>384</b:Pages>
    <b:JournalName> ACM Computing Surveys.</b:JournalName>
    <b:Volume>21</b:Volume>
    <b:Issue>3</b:Issue>
    <b:RefOrder>5</b:RefOrder>
  </b:Source>
  <b:Source>
    <b:Tag>Fre87</b:Tag>
    <b:SourceType>JournalArticle</b:SourceType>
    <b:Guid>{8C4C1519-E8E7-4A90-A1D5-89AF5DA4F874}</b:Guid>
    <b:Author>
      <b:Author>
        <b:NameList>
          <b:Person>
            <b:Last>Fredman</b:Last>
            <b:First>Michael</b:First>
            <b:Middle>Lawrence</b:Middle>
          </b:Person>
          <b:Person>
            <b:Last>Tarjan</b:Last>
            <b:First>Robert</b:First>
            <b:Middle>E.</b:Middle>
          </b:Person>
        </b:NameList>
      </b:Author>
    </b:Author>
    <b:Title> Fibonacci heaps and their uses in improved network optimization algorithms</b:Title>
    <b:JournalName>Journal of the Association for Computing Machinery</b:JournalName>
    <b:Year>1987</b:Year>
    <b:Pages>596-615</b:Pages>
    <b:Volume>34</b:Volume>
    <b:Issue>3</b:Issue>
    <b:RefOrder>6</b:RefOrder>
  </b:Source>
  <b:Source>
    <b:Tag>Wik171</b:Tag>
    <b:SourceType>DocumentFromInternetSite</b:SourceType>
    <b:Guid>{073D3DFD-554A-40C8-A6BC-8A226F973692}</b:Guid>
    <b:Author>
      <b:Author>
        <b:NameList>
          <b:Person>
            <b:Last>Wikipedia</b:Last>
          </b:Person>
        </b:NameList>
      </b:Author>
    </b:Author>
    <b:Title>Open Shortest Path First - Wikipedia</b:Title>
    <b:YearAccessed>2017</b:YearAccessed>
    <b:MonthAccessed>April</b:MonthAccessed>
    <b:DayAccessed>19</b:DayAccessed>
    <b:URL>https://en.wikipedia.org/wiki/Open_Shortest_Path_First#Applications</b:URL>
    <b:RefOrder>7</b:RefOrder>
  </b:Source>
  <b:Source>
    <b:Tag>Wik17</b:Tag>
    <b:SourceType>DocumentFromInternetSite</b:SourceType>
    <b:Guid>{DE2079B4-0DA5-4B72-A27F-27818B4F46A6}</b:Guid>
    <b:Title>Dijkstra's algorithm - Wikipedia</b:Title>
    <b:YearAccessed>2017</b:YearAccessed>
    <b:MonthAccessed>April</b:MonthAccessed>
    <b:DayAccessed>19</b:DayAccessed>
    <b:URL>https://en.wikipedia.org/wiki/Dijkstra%27s_algorithm#Running_time</b:URL>
    <b:Author>
      <b:Author>
        <b:NameList>
          <b:Person>
            <b:Last>Wikipedia</b:Last>
          </b:Person>
        </b:NameList>
      </b:Author>
    </b:Author>
    <b:RefOrder>8</b:RefOrder>
  </b:Source>
</b:Sources>
</file>

<file path=customXml/itemProps1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3A40E-2285-46F8-ABD6-B8EB86E26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192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Parallel Implementation of Hashing algorithms</vt:lpstr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Parallel Implementation of Hashing Algorithms</dc:title>
  <dc:subject>Project Proposal for CS359</dc:subject>
  <dc:creator>Kunal Gupta</dc:creator>
  <cp:keywords/>
  <dc:description/>
  <cp:lastModifiedBy>Kunal Gupta</cp:lastModifiedBy>
  <cp:revision>30</cp:revision>
  <cp:lastPrinted>2017-11-02T20:12:00Z</cp:lastPrinted>
  <dcterms:created xsi:type="dcterms:W3CDTF">2017-09-04T09:01:00Z</dcterms:created>
  <dcterms:modified xsi:type="dcterms:W3CDTF">2017-11-02T20:20:00Z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